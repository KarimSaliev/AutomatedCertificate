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D30" w:rsidRDefault="001B649F" w:rsidP="00D1577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2E205B0F" wp14:editId="67DE4E96">
                <wp:simplePos x="0" y="0"/>
                <wp:positionH relativeFrom="column">
                  <wp:posOffset>-640080</wp:posOffset>
                </wp:positionH>
                <wp:positionV relativeFrom="paragraph">
                  <wp:posOffset>-457200</wp:posOffset>
                </wp:positionV>
                <wp:extent cx="10049256" cy="7781544"/>
                <wp:effectExtent l="0" t="0" r="0" b="3810"/>
                <wp:wrapNone/>
                <wp:docPr id="7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9256" cy="7781544"/>
                          <a:chOff x="0" y="0"/>
                          <a:chExt cx="10053205" cy="778064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053205" cy="7772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BE7918" w:rsidRDefault="00BE7918" w:rsidP="00BE79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aphic 1"/>
                        <wpg:cNvGrpSpPr/>
                        <wpg:grpSpPr>
                          <a:xfrm>
                            <a:off x="7711440" y="0"/>
                            <a:ext cx="2340392" cy="7780644"/>
                            <a:chOff x="0" y="0"/>
                            <a:chExt cx="2340392" cy="7780644"/>
                          </a:xfrm>
                        </wpg:grpSpPr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2340392" cy="5816794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0 h 5816794"/>
                                <a:gd name="connsiteX1" fmla="*/ 0 w 2340392"/>
                                <a:gd name="connsiteY1" fmla="*/ 0 h 5816794"/>
                                <a:gd name="connsiteX2" fmla="*/ 2340392 w 2340392"/>
                                <a:gd name="connsiteY2" fmla="*/ 5816794 h 58167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340392" h="5816794">
                                  <a:moveTo>
                                    <a:pt x="23403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340392" y="58167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3890322"/>
                              <a:ext cx="2340392" cy="3890322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3890322 h 3890322"/>
                                <a:gd name="connsiteX1" fmla="*/ 2340392 w 2340392"/>
                                <a:gd name="connsiteY1" fmla="*/ 1926472 h 3890322"/>
                                <a:gd name="connsiteX2" fmla="*/ 1565346 w 2340392"/>
                                <a:gd name="connsiteY2" fmla="*/ 0 h 3890322"/>
                                <a:gd name="connsiteX3" fmla="*/ 0 w 2340392"/>
                                <a:gd name="connsiteY3" fmla="*/ 3890322 h 38903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340392" h="3890322">
                                  <a:moveTo>
                                    <a:pt x="2340392" y="3890322"/>
                                  </a:moveTo>
                                  <a:lnTo>
                                    <a:pt x="2340392" y="1926472"/>
                                  </a:lnTo>
                                  <a:lnTo>
                                    <a:pt x="1565346" y="0"/>
                                  </a:lnTo>
                                  <a:lnTo>
                                    <a:pt x="0" y="3890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1565346" y="1963849"/>
                              <a:ext cx="775046" cy="3852944"/>
                            </a:xfrm>
                            <a:custGeom>
                              <a:avLst/>
                              <a:gdLst>
                                <a:gd name="connsiteX0" fmla="*/ 775046 w 775046"/>
                                <a:gd name="connsiteY0" fmla="*/ 0 h 3852944"/>
                                <a:gd name="connsiteX1" fmla="*/ 0 w 775046"/>
                                <a:gd name="connsiteY1" fmla="*/ 1926472 h 3852944"/>
                                <a:gd name="connsiteX2" fmla="*/ 775046 w 775046"/>
                                <a:gd name="connsiteY2" fmla="*/ 3852944 h 38529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75046" h="3852944">
                                  <a:moveTo>
                                    <a:pt x="775046" y="0"/>
                                  </a:moveTo>
                                  <a:lnTo>
                                    <a:pt x="0" y="1926472"/>
                                  </a:lnTo>
                                  <a:lnTo>
                                    <a:pt x="775046" y="38529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alpha val="20000"/>
                              </a:schemeClr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05B0F" id="Group 7" o:spid="_x0000_s1026" style="position:absolute;margin-left:-50.4pt;margin-top:-36pt;width:791.3pt;height:612.7pt;z-index:-251656192;mso-width-relative:margin;mso-height-relative:margin" coordsize="100532,778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">
                <v:rect id="Rectangle 2" o:spid="_x0000_s1027" style="position:absolute;width:100532;height:77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" fillcolor="#ece6e1 [3209]" stroked="f" strokeweight="2pt">
                  <v:stroke miterlimit="4"/>
                  <v:textbox inset="3pt,3pt,3pt,3pt">
                    <w:txbxContent>
                      <w:p w:rsidR="00BE7918" w:rsidRDefault="00BE7918" w:rsidP="00BE7918">
                        <w:pPr>
                          <w:jc w:val="center"/>
                        </w:pPr>
                      </w:p>
                    </w:txbxContent>
                  </v:textbox>
                </v:rect>
                <v:group id="Graphic 1" o:spid="_x0000_s1028" style="position:absolute;left:77114;width:23404;height:77806" coordsize="23403,77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Freeform: Shape 4" o:spid="_x0000_s1029" style="position:absolute;width:23403;height:58167;visibility:visible;mso-wrap-style:square;v-text-anchor:middle" coordsize="2340392,58167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" path="m2340392,l,,2340392,5816794,2340392,xe" fillcolor="#325070 [3204]" stroked="f" strokeweight=".35231mm">
                    <v:stroke joinstyle="miter"/>
                    <v:path arrowok="t" o:connecttype="custom" o:connectlocs="2340392,0;0,0;2340392,5816794" o:connectangles="0,0,0"/>
                  </v:shape>
                  <v:shape id="Freeform: Shape 5" o:spid="_x0000_s1030" style="position:absolute;top:38903;width:23403;height:38903;visibility:visible;mso-wrap-style:square;v-text-anchor:middle" coordsize="2340392,3890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" path="m2340392,3890322r,-1963850l1565346,,,3890322r2340392,xe" fillcolor="#e7696e [3207]" stroked="f" strokeweight=".35231mm">
                    <v:stroke joinstyle="miter"/>
                    <v:path arrowok="t" o:connecttype="custom" o:connectlocs="2340392,3890322;2340392,1926472;1565346,0;0,3890322" o:connectangles="0,0,0,0"/>
                  </v:shape>
                  <v:shape id="Freeform: Shape 6" o:spid="_x0000_s1031" style="position:absolute;left:15653;top:19638;width:7750;height:38529;visibility:visible;mso-wrap-style:square;v-text-anchor:middle" coordsize="775046,3852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" path="m775046,l,1926472,775046,3852944,775046,xe" fillcolor="#e7696e [3207]" stroked="f" strokeweight=".35231mm">
                    <v:fill opacity="13107f"/>
                    <v:stroke joinstyle="miter"/>
                    <v:path arrowok="t" o:connecttype="custom" o:connectlocs="775046,0;0,1926472;775046,3852944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952"/>
        <w:gridCol w:w="26"/>
        <w:gridCol w:w="5974"/>
      </w:tblGrid>
      <w:tr w:rsidR="008E4196" w:rsidTr="004A283F">
        <w:trPr>
          <w:trHeight w:val="4862"/>
        </w:trPr>
        <w:tc>
          <w:tcPr>
            <w:tcW w:w="5000" w:type="pct"/>
            <w:gridSpan w:val="3"/>
            <w:tcMar>
              <w:top w:w="576" w:type="dxa"/>
            </w:tcMar>
          </w:tcPr>
          <w:p w:rsidR="008E4196" w:rsidRPr="00544B7A" w:rsidRDefault="00A54751" w:rsidP="00EB4F7B">
            <w:pPr>
              <w:pStyle w:val="Title"/>
            </w:pPr>
            <w:sdt>
              <w:sdtPr>
                <w:id w:val="-1773312727"/>
                <w:placeholder>
                  <w:docPart w:val="564D79DEEB7CE243A2C6B36D66E26E2D"/>
                </w:placeholder>
                <w:temporary/>
                <w:showingPlcHdr/>
                <w15:appearance w15:val="hidden"/>
              </w:sdtPr>
              <w:sdtEndPr/>
              <w:sdtContent>
                <w:r w:rsidR="008E4196" w:rsidRPr="00597797">
                  <w:t>Certificate of Excellence</w:t>
                </w:r>
              </w:sdtContent>
            </w:sdt>
          </w:p>
          <w:p w:rsidR="008E4196" w:rsidRPr="003211C6" w:rsidRDefault="00BE7918" w:rsidP="00EB4F7B">
            <w:pPr>
              <w:pStyle w:val="Subtitle"/>
            </w:pPr>
            <w:r>
              <w:t>FICTIONAl school awards</w:t>
            </w:r>
          </w:p>
          <w:p w:rsidR="008E4196" w:rsidRPr="00544B7A" w:rsidRDefault="00BE7918" w:rsidP="004968AF">
            <w:pPr>
              <w:pStyle w:val="Heading1"/>
            </w:pPr>
            <w:r>
              <w:t>{{name}}</w:t>
            </w:r>
          </w:p>
          <w:p w:rsidR="008E4196" w:rsidRPr="003211C6" w:rsidRDefault="00BE7918" w:rsidP="00EB4F7B">
            <w:pPr>
              <w:pStyle w:val="Subtitle"/>
              <w:rPr>
                <w:szCs w:val="44"/>
              </w:rPr>
            </w:pPr>
            <w:r>
              <w:t>for outstanding performance in {{course_name}}</w:t>
            </w:r>
          </w:p>
        </w:tc>
      </w:tr>
      <w:tr w:rsidR="008E4196" w:rsidTr="008E4196">
        <w:trPr>
          <w:trHeight w:val="2087"/>
        </w:trPr>
        <w:tc>
          <w:tcPr>
            <w:tcW w:w="2490" w:type="pct"/>
            <w:tcBorders>
              <w:bottom w:val="single" w:sz="8" w:space="0" w:color="325070" w:themeColor="accent1"/>
            </w:tcBorders>
          </w:tcPr>
          <w:p w:rsidR="008E4196" w:rsidRPr="00E357F2" w:rsidRDefault="00BE7918" w:rsidP="004968AF">
            <w:pPr>
              <w:pStyle w:val="BodyText"/>
            </w:pPr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1009269</wp:posOffset>
                      </wp:positionV>
                      <wp:extent cx="2946400" cy="914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6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="00BE7918" w:rsidRPr="00BE7918" w:rsidRDefault="00BE7918">
                                  <w:pP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t>{{date}}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32" type="#_x0000_t202" style="position:absolute;margin-left:83.55pt;margin-top:79.45pt;width:232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" filled="f" stroked="f" strokeweight="1pt">
                      <v:stroke miterlimit="4"/>
                      <v:textbox style="mso-fit-shape-to-text:t" inset="4pt,4pt,4pt,4pt">
                        <w:txbxContent>
                          <w:p w:rsidR="00BE7918" w:rsidRPr="00BE7918" w:rsidRDefault="00BE7918">
                            <w:pP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{{date}}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10" w:type="pct"/>
            <w:gridSpan w:val="2"/>
          </w:tcPr>
          <w:p w:rsidR="008E4196" w:rsidRPr="00E357F2" w:rsidRDefault="008E4196" w:rsidP="004968AF">
            <w:pPr>
              <w:pStyle w:val="BodyText"/>
            </w:pPr>
          </w:p>
        </w:tc>
      </w:tr>
      <w:bookmarkEnd w:id="0"/>
      <w:tr w:rsidR="008E4196" w:rsidTr="008E4196">
        <w:trPr>
          <w:trHeight w:val="1247"/>
        </w:trPr>
        <w:tc>
          <w:tcPr>
            <w:tcW w:w="2501" w:type="pct"/>
            <w:gridSpan w:val="2"/>
            <w:tcBorders>
              <w:bottom w:val="single" w:sz="8" w:space="0" w:color="325070" w:themeColor="accent1"/>
            </w:tcBorders>
          </w:tcPr>
          <w:p w:rsidR="008E4196" w:rsidRPr="00544B7A" w:rsidRDefault="00BE7918" w:rsidP="004968AF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A4CDFC" wp14:editId="0F7F0C93">
                      <wp:simplePos x="0" y="0"/>
                      <wp:positionH relativeFrom="column">
                        <wp:posOffset>256752</wp:posOffset>
                      </wp:positionH>
                      <wp:positionV relativeFrom="paragraph">
                        <wp:posOffset>407035</wp:posOffset>
                      </wp:positionV>
                      <wp:extent cx="2946400" cy="9144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6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="00BE7918" w:rsidRPr="00BE7918" w:rsidRDefault="00BE7918" w:rsidP="00BE7918">
                                  <w:pP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t>professor_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A4CDFC" id="Text Box 8" o:spid="_x0000_s1033" type="#_x0000_t202" style="position:absolute;margin-left:20.2pt;margin-top:32.05pt;width:232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" filled="f" stroked="f" strokeweight="1pt">
                      <v:stroke miterlimit="4"/>
                      <v:textbox style="mso-fit-shape-to-text:t" inset="4pt,4pt,4pt,4pt">
                        <w:txbxContent>
                          <w:p w:rsidR="00BE7918" w:rsidRPr="00BE7918" w:rsidRDefault="00BE7918" w:rsidP="00BE7918">
                            <w:pP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professor_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id w:val="-1927720398"/>
                <w:placeholder>
                  <w:docPart w:val="0A16044B4B5C8045969CCE55F1431198"/>
                </w:placeholder>
                <w:temporary/>
                <w:showingPlcHdr/>
                <w15:appearance w15:val="hidden"/>
              </w:sdtPr>
              <w:sdtEndPr/>
              <w:sdtContent>
                <w:r w:rsidR="008E4196" w:rsidRPr="004968AF">
                  <w:t>DATE</w:t>
                </w:r>
              </w:sdtContent>
            </w:sdt>
          </w:p>
        </w:tc>
        <w:tc>
          <w:tcPr>
            <w:tcW w:w="2499" w:type="pct"/>
          </w:tcPr>
          <w:p w:rsidR="008E4196" w:rsidRPr="00544B7A" w:rsidRDefault="008E4196" w:rsidP="004968AF">
            <w:pPr>
              <w:pStyle w:val="BodyText"/>
            </w:pPr>
          </w:p>
        </w:tc>
      </w:tr>
      <w:tr w:rsidR="008E4196" w:rsidTr="008E4196">
        <w:tc>
          <w:tcPr>
            <w:tcW w:w="2501" w:type="pct"/>
            <w:gridSpan w:val="2"/>
          </w:tcPr>
          <w:p w:rsidR="008E4196" w:rsidRPr="00544B7A" w:rsidRDefault="00BE7918" w:rsidP="004968AF">
            <w:pPr>
              <w:pStyle w:val="BodyText"/>
            </w:pPr>
            <w:r>
              <w:t>Professor</w:t>
            </w:r>
          </w:p>
        </w:tc>
        <w:tc>
          <w:tcPr>
            <w:tcW w:w="2499" w:type="pct"/>
          </w:tcPr>
          <w:p w:rsidR="008E4196" w:rsidRPr="00544B7A" w:rsidRDefault="008E4196" w:rsidP="004968AF">
            <w:pPr>
              <w:pStyle w:val="BodyText"/>
            </w:pPr>
          </w:p>
        </w:tc>
      </w:tr>
    </w:tbl>
    <w:p w:rsidR="002915F2" w:rsidRDefault="002915F2" w:rsidP="004968AF">
      <w:pPr>
        <w:pStyle w:val="BodyText"/>
      </w:pPr>
    </w:p>
    <w:sectPr w:rsidR="002915F2" w:rsidSect="004A283F">
      <w:type w:val="continuous"/>
      <w:pgSz w:w="15840" w:h="12240" w:orient="landscape" w:code="1"/>
      <w:pgMar w:top="720" w:right="2880" w:bottom="360" w:left="1008" w:header="720" w:footer="720" w:gutter="0"/>
      <w:cols w:space="720"/>
      <w:noEndnote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751" w:rsidRDefault="00A54751" w:rsidP="005D6385">
      <w:r>
        <w:separator/>
      </w:r>
    </w:p>
  </w:endnote>
  <w:endnote w:type="continuationSeparator" w:id="0">
    <w:p w:rsidR="00A54751" w:rsidRDefault="00A54751" w:rsidP="005D6385">
      <w:r>
        <w:continuationSeparator/>
      </w:r>
    </w:p>
  </w:endnote>
  <w:endnote w:type="continuationNotice" w:id="1">
    <w:p w:rsidR="00A54751" w:rsidRDefault="00A547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Bold">
    <w:panose1 w:val="020408020504050202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751" w:rsidRDefault="00A54751" w:rsidP="005D6385">
      <w:r>
        <w:separator/>
      </w:r>
    </w:p>
  </w:footnote>
  <w:footnote w:type="continuationSeparator" w:id="0">
    <w:p w:rsidR="00A54751" w:rsidRDefault="00A54751" w:rsidP="005D6385">
      <w:r>
        <w:continuationSeparator/>
      </w:r>
    </w:p>
  </w:footnote>
  <w:footnote w:type="continuationNotice" w:id="1">
    <w:p w:rsidR="00A54751" w:rsidRDefault="00A5475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18"/>
    <w:rsid w:val="00016A08"/>
    <w:rsid w:val="00064E07"/>
    <w:rsid w:val="000B199B"/>
    <w:rsid w:val="000B1BFC"/>
    <w:rsid w:val="000B6D33"/>
    <w:rsid w:val="000C2972"/>
    <w:rsid w:val="000E4DE9"/>
    <w:rsid w:val="00134F13"/>
    <w:rsid w:val="00161760"/>
    <w:rsid w:val="00170B05"/>
    <w:rsid w:val="001B649F"/>
    <w:rsid w:val="00210A3E"/>
    <w:rsid w:val="00212A5D"/>
    <w:rsid w:val="002648E1"/>
    <w:rsid w:val="002873BA"/>
    <w:rsid w:val="002915F2"/>
    <w:rsid w:val="00293428"/>
    <w:rsid w:val="002A2892"/>
    <w:rsid w:val="002F52DE"/>
    <w:rsid w:val="003211C6"/>
    <w:rsid w:val="00345FAA"/>
    <w:rsid w:val="00360C85"/>
    <w:rsid w:val="0039109D"/>
    <w:rsid w:val="003A4561"/>
    <w:rsid w:val="003B0A1A"/>
    <w:rsid w:val="003C4180"/>
    <w:rsid w:val="003D6D6A"/>
    <w:rsid w:val="003E7EB9"/>
    <w:rsid w:val="00410F33"/>
    <w:rsid w:val="00425CA5"/>
    <w:rsid w:val="00425D57"/>
    <w:rsid w:val="00443DE6"/>
    <w:rsid w:val="004463B5"/>
    <w:rsid w:val="0048442D"/>
    <w:rsid w:val="004968AF"/>
    <w:rsid w:val="004A283F"/>
    <w:rsid w:val="004D3F91"/>
    <w:rsid w:val="004F3C74"/>
    <w:rsid w:val="004F4AC6"/>
    <w:rsid w:val="005078F0"/>
    <w:rsid w:val="0052152D"/>
    <w:rsid w:val="0053238D"/>
    <w:rsid w:val="00532E46"/>
    <w:rsid w:val="00537BF8"/>
    <w:rsid w:val="00544B7A"/>
    <w:rsid w:val="005535B8"/>
    <w:rsid w:val="0055436A"/>
    <w:rsid w:val="005578C2"/>
    <w:rsid w:val="00583B2F"/>
    <w:rsid w:val="00597797"/>
    <w:rsid w:val="005C0573"/>
    <w:rsid w:val="005C1FC0"/>
    <w:rsid w:val="005C6AE5"/>
    <w:rsid w:val="005D6385"/>
    <w:rsid w:val="00602260"/>
    <w:rsid w:val="00610940"/>
    <w:rsid w:val="00630CEC"/>
    <w:rsid w:val="00646EA0"/>
    <w:rsid w:val="00666201"/>
    <w:rsid w:val="006855BB"/>
    <w:rsid w:val="00685C76"/>
    <w:rsid w:val="006A0391"/>
    <w:rsid w:val="006F2756"/>
    <w:rsid w:val="00723533"/>
    <w:rsid w:val="00726991"/>
    <w:rsid w:val="00762238"/>
    <w:rsid w:val="00772282"/>
    <w:rsid w:val="0077396C"/>
    <w:rsid w:val="007951C3"/>
    <w:rsid w:val="00797E6B"/>
    <w:rsid w:val="007C7C1C"/>
    <w:rsid w:val="007D3CE1"/>
    <w:rsid w:val="007E7680"/>
    <w:rsid w:val="007F3437"/>
    <w:rsid w:val="007F3D75"/>
    <w:rsid w:val="00822A22"/>
    <w:rsid w:val="008324AF"/>
    <w:rsid w:val="008340AC"/>
    <w:rsid w:val="0083781A"/>
    <w:rsid w:val="0086698E"/>
    <w:rsid w:val="0087704C"/>
    <w:rsid w:val="008B037D"/>
    <w:rsid w:val="008B04FF"/>
    <w:rsid w:val="008E4196"/>
    <w:rsid w:val="00917979"/>
    <w:rsid w:val="00930706"/>
    <w:rsid w:val="0093788F"/>
    <w:rsid w:val="009B4D54"/>
    <w:rsid w:val="009B564D"/>
    <w:rsid w:val="009B7D09"/>
    <w:rsid w:val="009C183E"/>
    <w:rsid w:val="009D59F2"/>
    <w:rsid w:val="009F7645"/>
    <w:rsid w:val="00A04A87"/>
    <w:rsid w:val="00A126B0"/>
    <w:rsid w:val="00A33BA1"/>
    <w:rsid w:val="00A54751"/>
    <w:rsid w:val="00A618F3"/>
    <w:rsid w:val="00A72908"/>
    <w:rsid w:val="00A77439"/>
    <w:rsid w:val="00A85CEE"/>
    <w:rsid w:val="00AB0109"/>
    <w:rsid w:val="00AB5F28"/>
    <w:rsid w:val="00AE378B"/>
    <w:rsid w:val="00AE624F"/>
    <w:rsid w:val="00AF4436"/>
    <w:rsid w:val="00B001CF"/>
    <w:rsid w:val="00B149A3"/>
    <w:rsid w:val="00B43E4B"/>
    <w:rsid w:val="00BA0D2B"/>
    <w:rsid w:val="00BA7C2E"/>
    <w:rsid w:val="00BE7918"/>
    <w:rsid w:val="00BE7D30"/>
    <w:rsid w:val="00C00F35"/>
    <w:rsid w:val="00C032DC"/>
    <w:rsid w:val="00C506CB"/>
    <w:rsid w:val="00CB5BE9"/>
    <w:rsid w:val="00CC79EA"/>
    <w:rsid w:val="00CD2F98"/>
    <w:rsid w:val="00CF5EFC"/>
    <w:rsid w:val="00D1577B"/>
    <w:rsid w:val="00D347F0"/>
    <w:rsid w:val="00DB4D29"/>
    <w:rsid w:val="00DD3D98"/>
    <w:rsid w:val="00E00893"/>
    <w:rsid w:val="00E20C1C"/>
    <w:rsid w:val="00E357F2"/>
    <w:rsid w:val="00E75633"/>
    <w:rsid w:val="00E87D55"/>
    <w:rsid w:val="00E91840"/>
    <w:rsid w:val="00E973FA"/>
    <w:rsid w:val="00EB4F7B"/>
    <w:rsid w:val="00EC640A"/>
    <w:rsid w:val="00ED5DA1"/>
    <w:rsid w:val="00F16586"/>
    <w:rsid w:val="00F31F48"/>
    <w:rsid w:val="00F562E6"/>
    <w:rsid w:val="00F70698"/>
    <w:rsid w:val="00F7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1386DD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325070" w:themeColor="accen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360C85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7797"/>
    <w:pPr>
      <w:tabs>
        <w:tab w:val="left" w:pos="9926"/>
      </w:tabs>
      <w:kinsoku w:val="0"/>
      <w:overflowPunct w:val="0"/>
      <w:spacing w:after="240"/>
      <w:outlineLvl w:val="0"/>
    </w:pPr>
    <w:rPr>
      <w:rFonts w:asciiTheme="majorHAnsi" w:hAnsiTheme="majorHAnsi" w:cs="Arial Black"/>
      <w:b/>
      <w:bCs/>
      <w:color w:val="E7696E" w:themeColor="accent4"/>
      <w:spacing w:val="20"/>
      <w:sz w:val="124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597797"/>
    <w:pPr>
      <w:spacing w:before="60"/>
    </w:pPr>
    <w:rPr>
      <w:caps/>
      <w:spacing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04A87"/>
    <w:rPr>
      <w:caps/>
      <w:spacing w:val="20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4F7B"/>
    <w:pPr>
      <w:kinsoku w:val="0"/>
      <w:overflowPunct w:val="0"/>
      <w:spacing w:after="2640"/>
    </w:pPr>
    <w:rPr>
      <w:rFonts w:asciiTheme="majorHAnsi" w:hAnsiTheme="majorHAnsi" w:cs="Arial Black"/>
      <w:b/>
      <w:bCs/>
      <w:color w:val="E7696E" w:themeColor="accent4"/>
      <w:spacing w:val="2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F7B"/>
    <w:rPr>
      <w:rFonts w:asciiTheme="majorHAnsi" w:hAnsiTheme="majorHAnsi" w:cs="Arial Black"/>
      <w:b/>
      <w:bCs/>
      <w:color w:val="E7696E" w:themeColor="accent4"/>
      <w:spacing w:val="20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7B"/>
    <w:pPr>
      <w:kinsoku w:val="0"/>
      <w:overflowPunct w:val="0"/>
      <w:spacing w:after="120"/>
    </w:pPr>
    <w:rPr>
      <w:iCs/>
      <w:caps/>
      <w:spacing w:val="20"/>
      <w:sz w:val="36"/>
      <w:szCs w:val="42"/>
    </w:rPr>
  </w:style>
  <w:style w:type="character" w:customStyle="1" w:styleId="SubtitleChar">
    <w:name w:val="Subtitle Char"/>
    <w:basedOn w:val="DefaultParagraphFont"/>
    <w:link w:val="Subtitle"/>
    <w:uiPriority w:val="11"/>
    <w:rsid w:val="00EB4F7B"/>
    <w:rPr>
      <w:iCs/>
      <w:caps/>
      <w:spacing w:val="20"/>
      <w:sz w:val="36"/>
      <w:szCs w:val="42"/>
    </w:rPr>
  </w:style>
  <w:style w:type="character" w:customStyle="1" w:styleId="Heading1Char">
    <w:name w:val="Heading 1 Char"/>
    <w:basedOn w:val="DefaultParagraphFont"/>
    <w:link w:val="Heading1"/>
    <w:uiPriority w:val="9"/>
    <w:rsid w:val="00597797"/>
    <w:rPr>
      <w:rFonts w:asciiTheme="majorHAnsi" w:hAnsiTheme="majorHAnsi" w:cs="Arial Black"/>
      <w:b/>
      <w:bCs/>
      <w:color w:val="E7696E" w:themeColor="accent4"/>
      <w:spacing w:val="20"/>
      <w:sz w:val="124"/>
      <w:szCs w:val="72"/>
    </w:rPr>
  </w:style>
  <w:style w:type="table" w:styleId="TableGrid">
    <w:name w:val="Table Grid"/>
    <w:basedOn w:val="TableNormal"/>
    <w:uiPriority w:val="39"/>
    <w:rsid w:val="00F7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0698"/>
    <w:rPr>
      <w:color w:val="808080"/>
    </w:rPr>
  </w:style>
  <w:style w:type="table" w:styleId="PlainTable3">
    <w:name w:val="Plain Table 3"/>
    <w:basedOn w:val="TableNormal"/>
    <w:uiPriority w:val="43"/>
    <w:rsid w:val="009179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Library/Containers/com.microsoft.Word/Data/Library/Application%20Support/Microsoft/Office/16.0/DTS/Search/%7b36F886D9-0FEA-FA41-88C0-37E5051E4B9A%7dtf3338860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4D79DEEB7CE243A2C6B36D66E26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AFF46-BBAA-6E49-BE21-9FA6C911318B}"/>
      </w:docPartPr>
      <w:docPartBody>
        <w:p w:rsidR="00000000" w:rsidRDefault="00F90C14">
          <w:pPr>
            <w:pStyle w:val="564D79DEEB7CE243A2C6B36D66E26E2D"/>
          </w:pPr>
          <w:r w:rsidRPr="00597797">
            <w:t>Certificate of Excellence</w:t>
          </w:r>
        </w:p>
      </w:docPartBody>
    </w:docPart>
    <w:docPart>
      <w:docPartPr>
        <w:name w:val="0A16044B4B5C8045969CCE55F1431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1762D-3D6B-6045-A37B-2685609C0284}"/>
      </w:docPartPr>
      <w:docPartBody>
        <w:p w:rsidR="00000000" w:rsidRDefault="00F90C14">
          <w:pPr>
            <w:pStyle w:val="0A16044B4B5C8045969CCE55F1431198"/>
          </w:pPr>
          <w:r w:rsidRPr="004968AF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Bold">
    <w:panose1 w:val="020408020504050202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14"/>
    <w:rsid w:val="00F9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4D79DEEB7CE243A2C6B36D66E26E2D">
    <w:name w:val="564D79DEEB7CE243A2C6B36D66E26E2D"/>
  </w:style>
  <w:style w:type="paragraph" w:customStyle="1" w:styleId="477AFF6CCA6570448E044EFF94C5C8D8">
    <w:name w:val="477AFF6CCA6570448E044EFF94C5C8D8"/>
  </w:style>
  <w:style w:type="paragraph" w:customStyle="1" w:styleId="394BFC89CF9CC348A21F650CF56E446C">
    <w:name w:val="394BFC89CF9CC348A21F650CF56E446C"/>
  </w:style>
  <w:style w:type="paragraph" w:customStyle="1" w:styleId="CA7964E604FA5145A99252BFF28E09FD">
    <w:name w:val="CA7964E604FA5145A99252BFF28E09FD"/>
  </w:style>
  <w:style w:type="paragraph" w:customStyle="1" w:styleId="0A16044B4B5C8045969CCE55F1431198">
    <w:name w:val="0A16044B4B5C8045969CCE55F1431198"/>
  </w:style>
  <w:style w:type="paragraph" w:customStyle="1" w:styleId="BC097333A0FF0E44A34EDDD368EC9606">
    <w:name w:val="BC097333A0FF0E44A34EDDD368EC9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School">
  <a:themeElements>
    <a:clrScheme name="Custom 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25070"/>
      </a:accent1>
      <a:accent2>
        <a:srgbClr val="6E5B7C"/>
      </a:accent2>
      <a:accent3>
        <a:srgbClr val="B76579"/>
      </a:accent3>
      <a:accent4>
        <a:srgbClr val="E7696E"/>
      </a:accent4>
      <a:accent5>
        <a:srgbClr val="EDAD8B"/>
      </a:accent5>
      <a:accent6>
        <a:srgbClr val="ECE6E1"/>
      </a:accent6>
      <a:hlink>
        <a:srgbClr val="1D3142"/>
      </a:hlink>
      <a:folHlink>
        <a:srgbClr val="A38DB5"/>
      </a:folHlink>
    </a:clrScheme>
    <a:fontScheme name="Custom 10">
      <a:majorFont>
        <a:latin typeface="Georgia Bold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ighSchool" id="{18D8C6B2-338D-9646-9A89-8DF306C8CC06}" vid="{4CA1FE64-EDD4-1D41-8776-BF5D71AD5E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99E9-95DC-4C65-9B50-15A8F6877B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B2606-CE57-4941-AA0F-2980511F3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76DC2-2AAF-4757-BCC3-3C755EB133CA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5CD9C1B-DF0D-5D4A-BC16-E833C318BF6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High school achievement certificate.dotx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2023-11-19T20:21:00Z</dcterms:created>
  <dcterms:modified xsi:type="dcterms:W3CDTF">2023-11-19T20:26:00Z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